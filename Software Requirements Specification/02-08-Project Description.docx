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ADF" w:rsidRDefault="00483ADF" w:rsidP="00483ADF">
      <w:pPr>
        <w:pStyle w:val="Heading1"/>
      </w:pPr>
      <w:r>
        <w:t>Project Description</w:t>
      </w:r>
    </w:p>
    <w:p w:rsidR="00483ADF" w:rsidRPr="00483ADF" w:rsidRDefault="00483ADF" w:rsidP="00483ADF">
      <w:pPr>
        <w:pStyle w:val="Heading2"/>
      </w:pPr>
      <w:r>
        <w:t>Introduction</w:t>
      </w:r>
    </w:p>
    <w:p w:rsidR="00C9193F" w:rsidRDefault="00D66BDD" w:rsidP="006C410C">
      <w:r>
        <w:t>Farm Mayhem</w:t>
      </w:r>
      <w:r w:rsidR="008D2D60">
        <w:t>,</w:t>
      </w:r>
      <w:r>
        <w:t xml:space="preserve"> FM</w:t>
      </w:r>
      <w:r w:rsidR="008D2D60">
        <w:t xml:space="preserve">, is a generic Tower Defense </w:t>
      </w:r>
      <w:r>
        <w:t>game</w:t>
      </w:r>
      <w:r w:rsidR="00C112C0">
        <w:t xml:space="preserve">, with </w:t>
      </w:r>
      <w:r w:rsidR="001F2968">
        <w:t>a funny twist. In Farm Mayhem, the generic critters will be farm animals, that are ramping to destroy the crop yields and the generic towers, will try to rope them down and stop them from destroying the crops before they are harvested.</w:t>
      </w:r>
      <w:r w:rsidR="00367DBB">
        <w:t xml:space="preserve"> The game will be presented with an intuitive and pleasing countryside theme.</w:t>
      </w:r>
      <w:bookmarkStart w:id="0" w:name="_GoBack"/>
      <w:bookmarkEnd w:id="0"/>
    </w:p>
    <w:p w:rsidR="001F2968" w:rsidRDefault="001F2968" w:rsidP="006C410C"/>
    <w:p w:rsidR="001F2968" w:rsidRDefault="00367DBB" w:rsidP="00367DBB">
      <w:pPr>
        <w:pStyle w:val="Heading2"/>
      </w:pPr>
      <w:r>
        <w:t>Context</w:t>
      </w:r>
    </w:p>
    <w:p w:rsidR="00367DBB" w:rsidRPr="006C410C" w:rsidRDefault="00367DBB" w:rsidP="006C410C"/>
    <w:sectPr w:rsidR="00367DBB" w:rsidRPr="006C41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DF"/>
    <w:rsid w:val="001F2968"/>
    <w:rsid w:val="00367DBB"/>
    <w:rsid w:val="00483ADF"/>
    <w:rsid w:val="006C410C"/>
    <w:rsid w:val="008D2D60"/>
    <w:rsid w:val="00C112C0"/>
    <w:rsid w:val="00C82EC8"/>
    <w:rsid w:val="00C9193F"/>
    <w:rsid w:val="00D66BD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5D3E2-A8F2-43E5-82C6-9E20C437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10C"/>
    <w:rPr>
      <w:sz w:val="24"/>
    </w:rPr>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h%20Gupta\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56</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 Gupta</dc:creator>
  <cp:keywords/>
  <cp:lastModifiedBy>Yash Gupta</cp:lastModifiedBy>
  <cp:revision>5</cp:revision>
  <dcterms:created xsi:type="dcterms:W3CDTF">2015-02-08T16:27:00Z</dcterms:created>
  <dcterms:modified xsi:type="dcterms:W3CDTF">2015-02-08T17:24:00Z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